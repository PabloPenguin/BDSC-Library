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13C2" w:rsidRDefault="001213C2" w:rsidP="001213C2">
      <w:pPr>
        <w:pStyle w:val="Title"/>
      </w:pPr>
      <w:r>
        <w:t>AS 91633 - Database Planning Document</w:t>
      </w:r>
    </w:p>
    <w:p w:rsidR="001213C2" w:rsidRDefault="001213C2" w:rsidP="001213C2">
      <w:pPr>
        <w:pStyle w:val="Heading1"/>
      </w:pPr>
      <w:r>
        <w:t>Plan for database tables</w:t>
      </w:r>
    </w:p>
    <w:p w:rsidR="001213C2" w:rsidRPr="001213C2" w:rsidRDefault="001213C2" w:rsidP="001213C2">
      <w:r>
        <w:t>Use as many tables as you feel necessary and feel free to add or remove rows from the template</w:t>
      </w:r>
    </w:p>
    <w:p w:rsidR="002F12CB" w:rsidRDefault="00B074C3" w:rsidP="001213C2">
      <w:pPr>
        <w:pStyle w:val="Heading1"/>
      </w:pPr>
      <w:r>
        <w:rPr>
          <w:noProof/>
          <w:lang w:eastAsia="en-NZ"/>
        </w:rPr>
        <w:drawing>
          <wp:inline distT="0" distB="0" distL="0" distR="0" wp14:anchorId="73EB440D" wp14:editId="0FF78AFE">
            <wp:extent cx="5731510" cy="29825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82595"/>
                    </a:xfrm>
                    <a:prstGeom prst="rect">
                      <a:avLst/>
                    </a:prstGeom>
                  </pic:spPr>
                </pic:pic>
              </a:graphicData>
            </a:graphic>
          </wp:inline>
        </w:drawing>
      </w:r>
    </w:p>
    <w:p w:rsidR="001213C2" w:rsidRDefault="001213C2" w:rsidP="001213C2">
      <w:pPr>
        <w:pStyle w:val="Heading1"/>
      </w:pPr>
      <w:r>
        <w:t>Schema showing how the tables are linked together</w:t>
      </w:r>
    </w:p>
    <w:p w:rsidR="00257E3B" w:rsidRDefault="00257E3B" w:rsidP="00257E3B"/>
    <w:p w:rsidR="00257E3B" w:rsidRDefault="00FB7130" w:rsidP="00257E3B">
      <w:r>
        <w:rPr>
          <w:noProof/>
          <w:lang w:eastAsia="en-NZ"/>
        </w:rPr>
        <w:drawing>
          <wp:inline distT="0" distB="0" distL="0" distR="0" wp14:anchorId="292D6AD8" wp14:editId="0FA86A7B">
            <wp:extent cx="5731510" cy="30930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93085"/>
                    </a:xfrm>
                    <a:prstGeom prst="rect">
                      <a:avLst/>
                    </a:prstGeom>
                  </pic:spPr>
                </pic:pic>
              </a:graphicData>
            </a:graphic>
          </wp:inline>
        </w:drawing>
      </w:r>
    </w:p>
    <w:p w:rsidR="00257E3B" w:rsidRDefault="00257E3B">
      <w:r>
        <w:br w:type="page"/>
      </w:r>
    </w:p>
    <w:p w:rsidR="00BC186C" w:rsidRDefault="00BC186C" w:rsidP="00BC186C">
      <w:pPr>
        <w:pStyle w:val="Heading1"/>
      </w:pPr>
      <w:r>
        <w:lastRenderedPageBreak/>
        <w:t>Planning to link database to external application</w:t>
      </w:r>
    </w:p>
    <w:tbl>
      <w:tblPr>
        <w:tblStyle w:val="TableGrid"/>
        <w:tblW w:w="0" w:type="auto"/>
        <w:tblLook w:val="04A0" w:firstRow="1" w:lastRow="0" w:firstColumn="1" w:lastColumn="0" w:noHBand="0" w:noVBand="1"/>
      </w:tblPr>
      <w:tblGrid>
        <w:gridCol w:w="5665"/>
        <w:gridCol w:w="3351"/>
      </w:tblGrid>
      <w:tr w:rsidR="00BC186C" w:rsidTr="00C71E9A">
        <w:tc>
          <w:tcPr>
            <w:tcW w:w="5665" w:type="dxa"/>
            <w:shd w:val="clear" w:color="auto" w:fill="9CC2E5" w:themeFill="accent1" w:themeFillTint="99"/>
          </w:tcPr>
          <w:p w:rsidR="00BC186C" w:rsidRDefault="00BC186C" w:rsidP="00C71E9A">
            <w:r>
              <w:t>Questions</w:t>
            </w:r>
          </w:p>
        </w:tc>
        <w:tc>
          <w:tcPr>
            <w:tcW w:w="3351" w:type="dxa"/>
            <w:shd w:val="clear" w:color="auto" w:fill="9CC2E5" w:themeFill="accent1" w:themeFillTint="99"/>
          </w:tcPr>
          <w:p w:rsidR="00BC186C" w:rsidRDefault="00BC186C" w:rsidP="00C71E9A">
            <w:r>
              <w:t>Your Answers</w:t>
            </w:r>
          </w:p>
        </w:tc>
      </w:tr>
      <w:tr w:rsidR="00BC186C" w:rsidTr="00C71E9A">
        <w:trPr>
          <w:trHeight w:val="680"/>
        </w:trPr>
        <w:tc>
          <w:tcPr>
            <w:tcW w:w="5665" w:type="dxa"/>
            <w:vAlign w:val="center"/>
          </w:tcPr>
          <w:p w:rsidR="00BC186C" w:rsidRDefault="00BC186C" w:rsidP="00C71E9A">
            <w:r>
              <w:t>Language used to link your PHP MyAdmin database to your HTML webpage</w:t>
            </w:r>
          </w:p>
        </w:tc>
        <w:tc>
          <w:tcPr>
            <w:tcW w:w="3351" w:type="dxa"/>
            <w:vAlign w:val="center"/>
          </w:tcPr>
          <w:p w:rsidR="00BC186C" w:rsidRDefault="00CB51A8" w:rsidP="00C71E9A">
            <w:r>
              <w:t>PHP</w:t>
            </w:r>
          </w:p>
        </w:tc>
      </w:tr>
      <w:tr w:rsidR="00BC186C" w:rsidTr="00C71E9A">
        <w:trPr>
          <w:trHeight w:val="680"/>
        </w:trPr>
        <w:tc>
          <w:tcPr>
            <w:tcW w:w="5665" w:type="dxa"/>
            <w:vAlign w:val="center"/>
          </w:tcPr>
          <w:p w:rsidR="00BC186C" w:rsidRDefault="00BC186C" w:rsidP="00C71E9A">
            <w:r>
              <w:t>Name and password of the user that you set up on your database</w:t>
            </w:r>
          </w:p>
        </w:tc>
        <w:tc>
          <w:tcPr>
            <w:tcW w:w="3351" w:type="dxa"/>
            <w:vAlign w:val="center"/>
          </w:tcPr>
          <w:p w:rsidR="00BC186C" w:rsidRDefault="00CB51A8" w:rsidP="00C71E9A">
            <w:r>
              <w:t>Admin</w:t>
            </w:r>
            <w:r>
              <w:br/>
              <w:t>password</w:t>
            </w:r>
          </w:p>
        </w:tc>
      </w:tr>
      <w:tr w:rsidR="00BC186C" w:rsidTr="00C71E9A">
        <w:trPr>
          <w:trHeight w:val="680"/>
        </w:trPr>
        <w:tc>
          <w:tcPr>
            <w:tcW w:w="5665" w:type="dxa"/>
            <w:vAlign w:val="center"/>
          </w:tcPr>
          <w:p w:rsidR="00BC186C" w:rsidRDefault="00BC186C" w:rsidP="00C71E9A">
            <w:r>
              <w:t>Which privileges does that user have</w:t>
            </w:r>
          </w:p>
        </w:tc>
        <w:tc>
          <w:tcPr>
            <w:tcW w:w="3351" w:type="dxa"/>
            <w:vAlign w:val="center"/>
          </w:tcPr>
          <w:p w:rsidR="00BC186C" w:rsidRDefault="00CB51A8" w:rsidP="00C71E9A">
            <w:r>
              <w:t>To update, change, or edit the database on the front end, which affects the backend, however they have no access to the backend.</w:t>
            </w:r>
          </w:p>
        </w:tc>
      </w:tr>
      <w:tr w:rsidR="00BC186C" w:rsidTr="00C71E9A">
        <w:trPr>
          <w:trHeight w:val="680"/>
        </w:trPr>
        <w:tc>
          <w:tcPr>
            <w:tcW w:w="5665" w:type="dxa"/>
            <w:vAlign w:val="center"/>
          </w:tcPr>
          <w:p w:rsidR="00BC186C" w:rsidRDefault="00BC186C" w:rsidP="00C71E9A">
            <w:r>
              <w:t>Function used in that language to connect your page to your database</w:t>
            </w:r>
          </w:p>
        </w:tc>
        <w:tc>
          <w:tcPr>
            <w:tcW w:w="3351" w:type="dxa"/>
            <w:vAlign w:val="center"/>
          </w:tcPr>
          <w:p w:rsidR="00BC186C" w:rsidRDefault="00CB51A8" w:rsidP="00CB51A8">
            <w:r>
              <w:t>DBCon</w:t>
            </w:r>
          </w:p>
        </w:tc>
      </w:tr>
      <w:tr w:rsidR="00BC186C" w:rsidTr="00C71E9A">
        <w:trPr>
          <w:trHeight w:val="680"/>
        </w:trPr>
        <w:tc>
          <w:tcPr>
            <w:tcW w:w="5665" w:type="dxa"/>
            <w:vAlign w:val="center"/>
          </w:tcPr>
          <w:p w:rsidR="00BC186C" w:rsidRDefault="00BC186C" w:rsidP="00C71E9A">
            <w:r>
              <w:t>Function used in that language to query the database</w:t>
            </w:r>
          </w:p>
        </w:tc>
        <w:tc>
          <w:tcPr>
            <w:tcW w:w="3351" w:type="dxa"/>
            <w:vAlign w:val="center"/>
          </w:tcPr>
          <w:p w:rsidR="00BC186C" w:rsidRDefault="004E3C39" w:rsidP="00C71E9A">
            <w:r>
              <w:t>SQL Queries</w:t>
            </w:r>
          </w:p>
        </w:tc>
      </w:tr>
    </w:tbl>
    <w:p w:rsidR="00BC186C" w:rsidRDefault="00BC186C" w:rsidP="00BC186C"/>
    <w:p w:rsidR="008C6873" w:rsidRDefault="00257E3B" w:rsidP="00BC186C">
      <w:pPr>
        <w:pStyle w:val="Heading1"/>
      </w:pPr>
      <w:r>
        <w:t>Planning for queries</w:t>
      </w:r>
    </w:p>
    <w:p w:rsidR="008C6873" w:rsidRDefault="008C6873" w:rsidP="008C6873">
      <w:r>
        <w:t>Query to list all the borrowers in the database</w:t>
      </w:r>
    </w:p>
    <w:p w:rsidR="008C6873" w:rsidRDefault="008C6873" w:rsidP="008C6873">
      <w:r>
        <w:rPr>
          <w:noProof/>
          <w:lang w:eastAsia="en-NZ"/>
        </w:rPr>
        <mc:AlternateContent>
          <mc:Choice Requires="wps">
            <w:drawing>
              <wp:anchor distT="0" distB="0" distL="114300" distR="114300" simplePos="0" relativeHeight="251661312" behindDoc="0" locked="0" layoutInCell="1" allowOverlap="1" wp14:anchorId="76C2CD66" wp14:editId="2A4EAFD4">
                <wp:simplePos x="0" y="0"/>
                <wp:positionH relativeFrom="column">
                  <wp:posOffset>0</wp:posOffset>
                </wp:positionH>
                <wp:positionV relativeFrom="paragraph">
                  <wp:posOffset>0</wp:posOffset>
                </wp:positionV>
                <wp:extent cx="5658928" cy="888521"/>
                <wp:effectExtent l="0" t="0" r="18415" b="26035"/>
                <wp:wrapNone/>
                <wp:docPr id="2" name="Rectangle 2"/>
                <wp:cNvGraphicFramePr/>
                <a:graphic xmlns:a="http://schemas.openxmlformats.org/drawingml/2006/main">
                  <a:graphicData uri="http://schemas.microsoft.com/office/word/2010/wordprocessingShape">
                    <wps:wsp>
                      <wps:cNvSpPr/>
                      <wps:spPr>
                        <a:xfrm>
                          <a:off x="0" y="0"/>
                          <a:ext cx="5658928" cy="88852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A94DA3" id="Rectangle 2" o:spid="_x0000_s1026" style="position:absolute;margin-left:0;margin-top:0;width:445.6pt;height:69.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" fillcolor="white [3201]" strokecolor="black [3213]" strokeweight="1pt"/>
            </w:pict>
          </mc:Fallback>
        </mc:AlternateContent>
      </w:r>
    </w:p>
    <w:p w:rsidR="008C6873" w:rsidRDefault="008C6873" w:rsidP="008C6873"/>
    <w:p w:rsidR="008C6873" w:rsidRDefault="008C6873" w:rsidP="008C6873"/>
    <w:p w:rsidR="008C6873" w:rsidRDefault="008C6873" w:rsidP="008C6873"/>
    <w:p w:rsidR="008C6873" w:rsidRDefault="008C6873" w:rsidP="008C6873">
      <w:r>
        <w:rPr>
          <w:noProof/>
          <w:lang w:eastAsia="en-NZ"/>
        </w:rPr>
        <mc:AlternateContent>
          <mc:Choice Requires="wps">
            <w:drawing>
              <wp:anchor distT="0" distB="0" distL="114300" distR="114300" simplePos="0" relativeHeight="251659264" behindDoc="0" locked="0" layoutInCell="1" allowOverlap="1">
                <wp:simplePos x="0" y="0"/>
                <wp:positionH relativeFrom="column">
                  <wp:posOffset>43132</wp:posOffset>
                </wp:positionH>
                <wp:positionV relativeFrom="paragraph">
                  <wp:posOffset>240545</wp:posOffset>
                </wp:positionV>
                <wp:extent cx="5658928" cy="888521"/>
                <wp:effectExtent l="0" t="0" r="18415" b="26035"/>
                <wp:wrapNone/>
                <wp:docPr id="1" name="Rectangle 1"/>
                <wp:cNvGraphicFramePr/>
                <a:graphic xmlns:a="http://schemas.openxmlformats.org/drawingml/2006/main">
                  <a:graphicData uri="http://schemas.microsoft.com/office/word/2010/wordprocessingShape">
                    <wps:wsp>
                      <wps:cNvSpPr/>
                      <wps:spPr>
                        <a:xfrm>
                          <a:off x="0" y="0"/>
                          <a:ext cx="5658928" cy="88852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7742BC" id="Rectangle 1" o:spid="_x0000_s1026" style="position:absolute;margin-left:3.4pt;margin-top:18.95pt;width:445.6pt;height:69.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" fillcolor="white [3201]" strokecolor="black [3213]" strokeweight="1pt"/>
            </w:pict>
          </mc:Fallback>
        </mc:AlternateContent>
      </w:r>
      <w:r>
        <w:t>Query to retrieve a book’s data from multiple tables:</w:t>
      </w:r>
    </w:p>
    <w:p w:rsidR="008C6873" w:rsidRDefault="008C6873" w:rsidP="008C6873"/>
    <w:p w:rsidR="008C6873" w:rsidRDefault="008C6873" w:rsidP="008C6873"/>
    <w:p w:rsidR="008C6873" w:rsidRDefault="008C6873" w:rsidP="008C6873"/>
    <w:p w:rsidR="008C6873" w:rsidRDefault="008C6873" w:rsidP="008C6873"/>
    <w:p w:rsidR="008C6873" w:rsidRDefault="008C6873" w:rsidP="008C6873">
      <w:r>
        <w:t>Query to add a new borrower to the database:</w:t>
      </w:r>
    </w:p>
    <w:p w:rsidR="008C6873" w:rsidRDefault="008C6873" w:rsidP="008C6873">
      <w:r>
        <w:rPr>
          <w:noProof/>
          <w:lang w:eastAsia="en-NZ"/>
        </w:rPr>
        <mc:AlternateContent>
          <mc:Choice Requires="wps">
            <w:drawing>
              <wp:anchor distT="0" distB="0" distL="114300" distR="114300" simplePos="0" relativeHeight="251663360" behindDoc="0" locked="0" layoutInCell="1" allowOverlap="1" wp14:anchorId="76C2CD66" wp14:editId="2A4EAFD4">
                <wp:simplePos x="0" y="0"/>
                <wp:positionH relativeFrom="column">
                  <wp:posOffset>0</wp:posOffset>
                </wp:positionH>
                <wp:positionV relativeFrom="paragraph">
                  <wp:posOffset>0</wp:posOffset>
                </wp:positionV>
                <wp:extent cx="5658928" cy="888521"/>
                <wp:effectExtent l="0" t="0" r="18415" b="26035"/>
                <wp:wrapNone/>
                <wp:docPr id="3" name="Rectangle 3"/>
                <wp:cNvGraphicFramePr/>
                <a:graphic xmlns:a="http://schemas.openxmlformats.org/drawingml/2006/main">
                  <a:graphicData uri="http://schemas.microsoft.com/office/word/2010/wordprocessingShape">
                    <wps:wsp>
                      <wps:cNvSpPr/>
                      <wps:spPr>
                        <a:xfrm>
                          <a:off x="0" y="0"/>
                          <a:ext cx="5658928" cy="88852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6C739E" id="Rectangle 3" o:spid="_x0000_s1026" style="position:absolute;margin-left:0;margin-top:0;width:445.6pt;height:69.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" fillcolor="white [3201]" strokecolor="black [3213]" strokeweight="1pt"/>
            </w:pict>
          </mc:Fallback>
        </mc:AlternateContent>
      </w:r>
    </w:p>
    <w:p w:rsidR="008C6873" w:rsidRDefault="008C6873" w:rsidP="008C6873"/>
    <w:p w:rsidR="008C6873" w:rsidRDefault="008C6873" w:rsidP="008C6873"/>
    <w:p w:rsidR="008C6873" w:rsidRDefault="008C6873" w:rsidP="008C6873"/>
    <w:p w:rsidR="008C6873" w:rsidRDefault="008C6873" w:rsidP="008C6873">
      <w:r>
        <w:t xml:space="preserve">Query to update a borrower’s email address (or all their details) </w:t>
      </w:r>
    </w:p>
    <w:p w:rsidR="008C6873" w:rsidRDefault="008C6873" w:rsidP="008C6873">
      <w:r>
        <w:rPr>
          <w:noProof/>
          <w:lang w:eastAsia="en-NZ"/>
        </w:rPr>
        <mc:AlternateContent>
          <mc:Choice Requires="wps">
            <w:drawing>
              <wp:anchor distT="0" distB="0" distL="114300" distR="114300" simplePos="0" relativeHeight="251665408" behindDoc="0" locked="0" layoutInCell="1" allowOverlap="1" wp14:anchorId="2E1436F5" wp14:editId="588D221B">
                <wp:simplePos x="0" y="0"/>
                <wp:positionH relativeFrom="margin">
                  <wp:posOffset>0</wp:posOffset>
                </wp:positionH>
                <wp:positionV relativeFrom="paragraph">
                  <wp:posOffset>16031</wp:posOffset>
                </wp:positionV>
                <wp:extent cx="5658485" cy="888365"/>
                <wp:effectExtent l="0" t="0" r="18415" b="26035"/>
                <wp:wrapNone/>
                <wp:docPr id="4" name="Rectangle 4"/>
                <wp:cNvGraphicFramePr/>
                <a:graphic xmlns:a="http://schemas.openxmlformats.org/drawingml/2006/main">
                  <a:graphicData uri="http://schemas.microsoft.com/office/word/2010/wordprocessingShape">
                    <wps:wsp>
                      <wps:cNvSpPr/>
                      <wps:spPr>
                        <a:xfrm>
                          <a:off x="0" y="0"/>
                          <a:ext cx="5658485" cy="8883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AEC816" id="Rectangle 4" o:spid="_x0000_s1026" style="position:absolute;margin-left:0;margin-top:1.25pt;width:445.55pt;height:69.95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" fillcolor="white [3201]" strokecolor="black [3213]" strokeweight="1pt">
                <w10:wrap anchorx="margin"/>
              </v:rect>
            </w:pict>
          </mc:Fallback>
        </mc:AlternateContent>
      </w:r>
    </w:p>
    <w:p w:rsidR="008C6873" w:rsidRDefault="008C6873" w:rsidP="008C6873"/>
    <w:p w:rsidR="008C6873" w:rsidRDefault="008C6873">
      <w:r>
        <w:br w:type="page"/>
      </w:r>
    </w:p>
    <w:p w:rsidR="002D65EF" w:rsidRDefault="002D65EF" w:rsidP="008C6873">
      <w:pPr>
        <w:pStyle w:val="Heading1"/>
      </w:pPr>
      <w:r>
        <w:lastRenderedPageBreak/>
        <w:t>List of pages to create (including how these pages may be linked)</w:t>
      </w:r>
    </w:p>
    <w:p w:rsidR="002D65EF" w:rsidRDefault="002D65EF" w:rsidP="002D65EF"/>
    <w:p w:rsidR="002D65EF" w:rsidRDefault="00CF1027" w:rsidP="002D65EF">
      <w:r>
        <w:t>Index.php for homepage, can be accessed through clicking the BDSC logo on my header or the navigation button of home.</w:t>
      </w:r>
    </w:p>
    <w:p w:rsidR="00CF1027" w:rsidRDefault="00CF1027" w:rsidP="002D65EF">
      <w:r>
        <w:t>Browse.php for browsing the books and displaying everything on the same page, as well as browsing.php so that the search results are printed on a different page when the submit button is hit. Browse.php is accessed through browsing books.</w:t>
      </w:r>
    </w:p>
    <w:p w:rsidR="00CF1027" w:rsidRDefault="00CF1027" w:rsidP="002D65EF">
      <w:r>
        <w:t>Edit Member.php is linked through the navigation bar and edits the existing members details.</w:t>
      </w:r>
    </w:p>
    <w:p w:rsidR="00CF1027" w:rsidRDefault="00CF1027" w:rsidP="002D65EF">
      <w:r>
        <w:t>Adding.php adds a member to the database and is acces</w:t>
      </w:r>
      <w:r w:rsidR="004232B0">
        <w:t>sed through the navigation bar. Book.php adds books to the database and is accessed through a link on the adding.php page.</w:t>
      </w:r>
    </w:p>
    <w:p w:rsidR="004232B0" w:rsidRDefault="004232B0" w:rsidP="002D65EF">
      <w:r>
        <w:t>Issuing.php will be accessed on the database and will be accessed through the use of the navigation bar. This page will cause the issuing and returning of the books in the database.</w:t>
      </w:r>
      <w:bookmarkStart w:id="0" w:name="_GoBack"/>
      <w:bookmarkEnd w:id="0"/>
    </w:p>
    <w:p w:rsidR="002D65EF" w:rsidRDefault="002D65EF" w:rsidP="002D65EF"/>
    <w:p w:rsidR="002D65EF" w:rsidRPr="002D65EF" w:rsidRDefault="002D65EF" w:rsidP="002D65EF"/>
    <w:p w:rsidR="002D65EF" w:rsidRDefault="002D65EF" w:rsidP="008C6873">
      <w:pPr>
        <w:pStyle w:val="Heading1"/>
      </w:pPr>
      <w:r>
        <w:t>Sitemap</w:t>
      </w:r>
    </w:p>
    <w:p w:rsidR="002D65EF" w:rsidRDefault="002D65EF" w:rsidP="002D65EF"/>
    <w:p w:rsidR="002D65EF" w:rsidRDefault="00CF1027" w:rsidP="002D65EF">
      <w:r>
        <w:rPr>
          <w:noProof/>
        </w:rPr>
        <w:drawing>
          <wp:inline distT="0" distB="0" distL="0" distR="0" wp14:anchorId="215E60FA" wp14:editId="318D2600">
            <wp:extent cx="5731510" cy="25755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75560"/>
                    </a:xfrm>
                    <a:prstGeom prst="rect">
                      <a:avLst/>
                    </a:prstGeom>
                  </pic:spPr>
                </pic:pic>
              </a:graphicData>
            </a:graphic>
          </wp:inline>
        </w:drawing>
      </w:r>
    </w:p>
    <w:p w:rsidR="002D65EF" w:rsidRDefault="002D65EF" w:rsidP="002D65EF"/>
    <w:p w:rsidR="002D65EF" w:rsidRPr="002D65EF" w:rsidRDefault="002D65EF" w:rsidP="002D65EF"/>
    <w:p w:rsidR="008C6873" w:rsidRDefault="008C6873" w:rsidP="008C6873">
      <w:pPr>
        <w:pStyle w:val="Heading1"/>
      </w:pPr>
      <w:r>
        <w:t>Site wireframe showing how data will be displayed</w:t>
      </w:r>
    </w:p>
    <w:p w:rsidR="008C6873" w:rsidRDefault="008C6873" w:rsidP="008C6873"/>
    <w:p w:rsidR="008C6873" w:rsidRPr="008C6873" w:rsidRDefault="00632F39" w:rsidP="008C6873">
      <w:r>
        <w:rPr>
          <w:noProof/>
        </w:rPr>
        <w:lastRenderedPageBreak/>
        <w:drawing>
          <wp:inline distT="0" distB="0" distL="0" distR="0" wp14:anchorId="776D4F73" wp14:editId="3D051C44">
            <wp:extent cx="5731510" cy="50825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082540"/>
                    </a:xfrm>
                    <a:prstGeom prst="rect">
                      <a:avLst/>
                    </a:prstGeom>
                  </pic:spPr>
                </pic:pic>
              </a:graphicData>
            </a:graphic>
          </wp:inline>
        </w:drawing>
      </w:r>
    </w:p>
    <w:sectPr w:rsidR="008C6873" w:rsidRPr="008C6873">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2F35" w:rsidRDefault="00F72F35" w:rsidP="001213C2">
      <w:pPr>
        <w:spacing w:after="0" w:line="240" w:lineRule="auto"/>
      </w:pPr>
      <w:r>
        <w:separator/>
      </w:r>
    </w:p>
  </w:endnote>
  <w:endnote w:type="continuationSeparator" w:id="0">
    <w:p w:rsidR="00F72F35" w:rsidRDefault="00F72F35" w:rsidP="00121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2F35" w:rsidRDefault="00F72F35" w:rsidP="001213C2">
      <w:pPr>
        <w:spacing w:after="0" w:line="240" w:lineRule="auto"/>
      </w:pPr>
      <w:r>
        <w:separator/>
      </w:r>
    </w:p>
  </w:footnote>
  <w:footnote w:type="continuationSeparator" w:id="0">
    <w:p w:rsidR="00F72F35" w:rsidRDefault="00F72F35" w:rsidP="001213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13C2" w:rsidRDefault="001213C2">
    <w:pPr>
      <w:pStyle w:val="Header"/>
    </w:pPr>
    <w:r>
      <w:t xml:space="preserve">Student Name: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3C2"/>
    <w:rsid w:val="0000435C"/>
    <w:rsid w:val="001213C2"/>
    <w:rsid w:val="0015003A"/>
    <w:rsid w:val="00257E3B"/>
    <w:rsid w:val="002D1561"/>
    <w:rsid w:val="002D65EF"/>
    <w:rsid w:val="002F12CB"/>
    <w:rsid w:val="003B0120"/>
    <w:rsid w:val="004232B0"/>
    <w:rsid w:val="004E3C39"/>
    <w:rsid w:val="00632F39"/>
    <w:rsid w:val="006B2EA1"/>
    <w:rsid w:val="006C6989"/>
    <w:rsid w:val="006F5973"/>
    <w:rsid w:val="007931A7"/>
    <w:rsid w:val="00804D93"/>
    <w:rsid w:val="008C6873"/>
    <w:rsid w:val="009D41FC"/>
    <w:rsid w:val="00B074C3"/>
    <w:rsid w:val="00B432AE"/>
    <w:rsid w:val="00BC186C"/>
    <w:rsid w:val="00CB51A8"/>
    <w:rsid w:val="00CF1027"/>
    <w:rsid w:val="00F72F35"/>
    <w:rsid w:val="00FB7130"/>
    <w:rsid w:val="00FC51A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7A645"/>
  <w15:chartTrackingRefBased/>
  <w15:docId w15:val="{21EE3922-A4E2-4EE8-8FA5-DE9E50116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13C2"/>
    <w:rPr>
      <w:rFonts w:eastAsiaTheme="minorEastAsia"/>
    </w:rPr>
  </w:style>
  <w:style w:type="paragraph" w:styleId="Heading1">
    <w:name w:val="heading 1"/>
    <w:basedOn w:val="Normal"/>
    <w:next w:val="Normal"/>
    <w:link w:val="Heading1Char"/>
    <w:uiPriority w:val="9"/>
    <w:qFormat/>
    <w:rsid w:val="001213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13C2"/>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13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13C2"/>
    <w:rPr>
      <w:rFonts w:eastAsiaTheme="minorEastAsia"/>
    </w:rPr>
  </w:style>
  <w:style w:type="paragraph" w:styleId="Footer">
    <w:name w:val="footer"/>
    <w:basedOn w:val="Normal"/>
    <w:link w:val="FooterChar"/>
    <w:uiPriority w:val="99"/>
    <w:unhideWhenUsed/>
    <w:rsid w:val="001213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13C2"/>
    <w:rPr>
      <w:rFonts w:eastAsiaTheme="minorEastAsia"/>
    </w:rPr>
  </w:style>
  <w:style w:type="paragraph" w:styleId="Title">
    <w:name w:val="Title"/>
    <w:basedOn w:val="Normal"/>
    <w:next w:val="Normal"/>
    <w:link w:val="TitleChar"/>
    <w:uiPriority w:val="10"/>
    <w:qFormat/>
    <w:rsid w:val="001213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3C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213C2"/>
    <w:rPr>
      <w:rFonts w:asciiTheme="majorHAnsi" w:eastAsiaTheme="majorEastAsia" w:hAnsiTheme="majorHAnsi" w:cstheme="majorBidi"/>
      <w:color w:val="2E74B5" w:themeColor="accent1" w:themeShade="BF"/>
      <w:sz w:val="32"/>
      <w:szCs w:val="32"/>
    </w:rPr>
  </w:style>
  <w:style w:type="table" w:styleId="PlainTable4">
    <w:name w:val="Plain Table 4"/>
    <w:basedOn w:val="TableNormal"/>
    <w:uiPriority w:val="44"/>
    <w:rsid w:val="00804D9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36338">
      <w:bodyDiv w:val="1"/>
      <w:marLeft w:val="0"/>
      <w:marRight w:val="0"/>
      <w:marTop w:val="0"/>
      <w:marBottom w:val="0"/>
      <w:divBdr>
        <w:top w:val="none" w:sz="0" w:space="0" w:color="auto"/>
        <w:left w:val="none" w:sz="0" w:space="0" w:color="auto"/>
        <w:bottom w:val="none" w:sz="0" w:space="0" w:color="auto"/>
        <w:right w:val="none" w:sz="0" w:space="0" w:color="auto"/>
      </w:divBdr>
    </w:div>
    <w:div w:id="176930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dreis.abdo\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38A38-99C0-4955-A039-164D129DEB2B}">
  <ds:schemaRefs>
    <ds:schemaRef ds:uri="urn:schemas-microsoft-com.VSTO2008Demos.ControlsStorage"/>
  </ds:schemaRefs>
</ds:datastoreItem>
</file>

<file path=customXml/itemProps2.xml><?xml version="1.0" encoding="utf-8"?>
<ds:datastoreItem xmlns:ds="http://schemas.openxmlformats.org/officeDocument/2006/customXml" ds:itemID="{BB6A9E04-872C-4E88-B476-B2008BE9A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Chem4Word.dotx</Template>
  <TotalTime>433</TotalTime>
  <Pages>4</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Fairhall</dc:creator>
  <cp:keywords/>
  <dc:description/>
  <cp:lastModifiedBy>Idreis Abdo</cp:lastModifiedBy>
  <cp:revision>12</cp:revision>
  <dcterms:created xsi:type="dcterms:W3CDTF">2016-07-25T03:55:00Z</dcterms:created>
  <dcterms:modified xsi:type="dcterms:W3CDTF">2017-08-31T16:05:00Z</dcterms:modified>
</cp:coreProperties>
</file>